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23F9" w14:textId="6351B10D" w:rsidR="00E83C39" w:rsidRDefault="00000000">
      <w:pPr>
        <w:pStyle w:val="ac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 w:rsidR="00CE5B23">
        <w:rPr>
          <w:rFonts w:ascii="Arial" w:hAnsi="Arial" w:hint="eastAsia"/>
        </w:rPr>
        <w:t>spot</w:t>
      </w:r>
      <w:r w:rsidR="00CE5B23">
        <w:rPr>
          <w:rFonts w:ascii="Arial" w:hAnsi="Arial"/>
        </w:rPr>
        <w:t>-</w:t>
      </w:r>
      <w:r w:rsidR="00CE5B23">
        <w:rPr>
          <w:rFonts w:ascii="Arial" w:hAnsi="Arial" w:hint="eastAsia"/>
        </w:rPr>
        <w:t>palm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2719EA37" w14:textId="77777777" w:rsidR="00E83C39" w:rsidRDefault="00000000">
      <w:pPr>
        <w:pStyle w:val="ac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283B02E5" w14:textId="77777777" w:rsidR="00E83C39" w:rsidRDefault="00E83C39">
      <w:pPr>
        <w:pStyle w:val="ac"/>
        <w:jc w:val="right"/>
      </w:pPr>
    </w:p>
    <w:p w14:paraId="7AEAC688" w14:textId="77777777" w:rsidR="00E83C39" w:rsidRDefault="00000000">
      <w:pPr>
        <w:pStyle w:val="ac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BCF4A37" w14:textId="77777777" w:rsidR="00E83C39" w:rsidRDefault="00E83C39">
      <w:pPr>
        <w:pStyle w:val="InfoBlue"/>
      </w:pPr>
    </w:p>
    <w:p w14:paraId="7A5EEEBA" w14:textId="77777777" w:rsidR="00E83C39" w:rsidRDefault="00E83C39">
      <w:pPr>
        <w:pStyle w:val="InfoBlue"/>
      </w:pPr>
    </w:p>
    <w:p w14:paraId="45318E6F" w14:textId="77777777" w:rsidR="00E83C39" w:rsidRPr="00282B1A" w:rsidRDefault="00E83C39">
      <w:pPr>
        <w:pStyle w:val="ac"/>
        <w:rPr>
          <w:sz w:val="28"/>
        </w:rPr>
      </w:pPr>
    </w:p>
    <w:p w14:paraId="19321251" w14:textId="77777777" w:rsidR="00E83C39" w:rsidRDefault="00E83C39">
      <w:pPr>
        <w:sectPr w:rsidR="00E83C39">
          <w:headerReference w:type="default" r:id="rId7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0F566AC" w14:textId="77777777" w:rsidR="00E83C39" w:rsidRDefault="00000000">
      <w:pPr>
        <w:pStyle w:val="ac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E83C39" w14:paraId="2E746EA8" w14:textId="77777777">
        <w:tc>
          <w:tcPr>
            <w:tcW w:w="2304" w:type="dxa"/>
          </w:tcPr>
          <w:p w14:paraId="5170A5A2" w14:textId="77777777" w:rsidR="00E83C39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698F06D3" w14:textId="77777777" w:rsidR="00E83C39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F05B7BA" w14:textId="77777777" w:rsidR="00E83C39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96623B4" w14:textId="77777777" w:rsidR="00E83C39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E83C39" w14:paraId="50DD140E" w14:textId="77777777">
        <w:tc>
          <w:tcPr>
            <w:tcW w:w="2304" w:type="dxa"/>
          </w:tcPr>
          <w:p w14:paraId="43C5FAB3" w14:textId="525240A8" w:rsidR="00E83C39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282B1A">
              <w:rPr>
                <w:rFonts w:ascii="Times New Roman"/>
              </w:rPr>
              <w:t>2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282B1A">
              <w:rPr>
                <w:rFonts w:ascii="Times New Roman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282B1A">
              <w:rPr>
                <w:rFonts w:ascii="Times New Roman"/>
              </w:rPr>
              <w:t>2023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D2F6C70" w14:textId="2D391B54" w:rsidR="00E83C39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282B1A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3F5FBC23" w14:textId="47DAD951" w:rsidR="00E83C39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282B1A">
              <w:rPr>
                <w:rFonts w:ascii="Times New Roman" w:hint="eastAsia"/>
              </w:rPr>
              <w:t>无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56C14E13" w14:textId="45D9C360" w:rsidR="00E83C39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282B1A">
              <w:rPr>
                <w:rFonts w:ascii="Times New Roman" w:hint="eastAsia"/>
              </w:rPr>
              <w:t>董绍启</w:t>
            </w:r>
            <w:r>
              <w:rPr>
                <w:rFonts w:ascii="Times New Roman"/>
              </w:rPr>
              <w:t>&gt;</w:t>
            </w:r>
          </w:p>
        </w:tc>
      </w:tr>
      <w:tr w:rsidR="00E83C39" w14:paraId="6FDE0BC6" w14:textId="77777777">
        <w:tc>
          <w:tcPr>
            <w:tcW w:w="2304" w:type="dxa"/>
          </w:tcPr>
          <w:p w14:paraId="4C573F2B" w14:textId="77777777" w:rsidR="00E83C39" w:rsidRDefault="00E83C39">
            <w:pPr>
              <w:pStyle w:val="Tabletext"/>
            </w:pPr>
          </w:p>
        </w:tc>
        <w:tc>
          <w:tcPr>
            <w:tcW w:w="1152" w:type="dxa"/>
          </w:tcPr>
          <w:p w14:paraId="4A1F258B" w14:textId="77777777" w:rsidR="00E83C39" w:rsidRDefault="00E83C39">
            <w:pPr>
              <w:pStyle w:val="Tabletext"/>
            </w:pPr>
          </w:p>
        </w:tc>
        <w:tc>
          <w:tcPr>
            <w:tcW w:w="3744" w:type="dxa"/>
          </w:tcPr>
          <w:p w14:paraId="27F025EE" w14:textId="77777777" w:rsidR="00E83C39" w:rsidRDefault="00E83C39">
            <w:pPr>
              <w:pStyle w:val="Tabletext"/>
            </w:pPr>
          </w:p>
        </w:tc>
        <w:tc>
          <w:tcPr>
            <w:tcW w:w="2304" w:type="dxa"/>
          </w:tcPr>
          <w:p w14:paraId="42EBEC89" w14:textId="77777777" w:rsidR="00E83C39" w:rsidRDefault="00E83C39">
            <w:pPr>
              <w:pStyle w:val="Tabletext"/>
            </w:pPr>
          </w:p>
        </w:tc>
      </w:tr>
      <w:tr w:rsidR="00E83C39" w14:paraId="78B1BAB1" w14:textId="77777777">
        <w:tc>
          <w:tcPr>
            <w:tcW w:w="2304" w:type="dxa"/>
          </w:tcPr>
          <w:p w14:paraId="34769A20" w14:textId="77777777" w:rsidR="00E83C39" w:rsidRDefault="00E83C39">
            <w:pPr>
              <w:pStyle w:val="Tabletext"/>
            </w:pPr>
          </w:p>
        </w:tc>
        <w:tc>
          <w:tcPr>
            <w:tcW w:w="1152" w:type="dxa"/>
          </w:tcPr>
          <w:p w14:paraId="45038661" w14:textId="77777777" w:rsidR="00E83C39" w:rsidRDefault="00E83C39">
            <w:pPr>
              <w:pStyle w:val="Tabletext"/>
            </w:pPr>
          </w:p>
        </w:tc>
        <w:tc>
          <w:tcPr>
            <w:tcW w:w="3744" w:type="dxa"/>
          </w:tcPr>
          <w:p w14:paraId="33471F64" w14:textId="77777777" w:rsidR="00E83C39" w:rsidRDefault="00E83C39">
            <w:pPr>
              <w:pStyle w:val="Tabletext"/>
            </w:pPr>
          </w:p>
        </w:tc>
        <w:tc>
          <w:tcPr>
            <w:tcW w:w="2304" w:type="dxa"/>
          </w:tcPr>
          <w:p w14:paraId="4A8C053C" w14:textId="77777777" w:rsidR="00E83C39" w:rsidRDefault="00E83C39">
            <w:pPr>
              <w:pStyle w:val="Tabletext"/>
            </w:pPr>
          </w:p>
        </w:tc>
      </w:tr>
      <w:tr w:rsidR="00E83C39" w14:paraId="3F081490" w14:textId="77777777">
        <w:tc>
          <w:tcPr>
            <w:tcW w:w="2304" w:type="dxa"/>
          </w:tcPr>
          <w:p w14:paraId="555407B8" w14:textId="77777777" w:rsidR="00E83C39" w:rsidRDefault="00E83C39">
            <w:pPr>
              <w:pStyle w:val="Tabletext"/>
            </w:pPr>
          </w:p>
        </w:tc>
        <w:tc>
          <w:tcPr>
            <w:tcW w:w="1152" w:type="dxa"/>
          </w:tcPr>
          <w:p w14:paraId="13B8FB95" w14:textId="77777777" w:rsidR="00E83C39" w:rsidRDefault="00E83C39">
            <w:pPr>
              <w:pStyle w:val="Tabletext"/>
            </w:pPr>
          </w:p>
        </w:tc>
        <w:tc>
          <w:tcPr>
            <w:tcW w:w="3744" w:type="dxa"/>
          </w:tcPr>
          <w:p w14:paraId="3A983F86" w14:textId="77777777" w:rsidR="00E83C39" w:rsidRDefault="00E83C39">
            <w:pPr>
              <w:pStyle w:val="Tabletext"/>
            </w:pPr>
          </w:p>
        </w:tc>
        <w:tc>
          <w:tcPr>
            <w:tcW w:w="2304" w:type="dxa"/>
          </w:tcPr>
          <w:p w14:paraId="7DC9BA96" w14:textId="77777777" w:rsidR="00E83C39" w:rsidRDefault="00E83C39">
            <w:pPr>
              <w:pStyle w:val="Tabletext"/>
            </w:pPr>
          </w:p>
        </w:tc>
      </w:tr>
    </w:tbl>
    <w:p w14:paraId="3409ACC2" w14:textId="77777777" w:rsidR="00E83C39" w:rsidRDefault="00E83C39"/>
    <w:p w14:paraId="72355D26" w14:textId="77777777" w:rsidR="00E83C39" w:rsidRDefault="00000000">
      <w:pPr>
        <w:pStyle w:val="ac"/>
      </w:pPr>
      <w:r>
        <w:br w:type="page"/>
      </w:r>
      <w:r>
        <w:rPr>
          <w:rFonts w:hint="eastAsia"/>
        </w:rPr>
        <w:lastRenderedPageBreak/>
        <w:t>目录</w:t>
      </w:r>
    </w:p>
    <w:p w14:paraId="0443705F" w14:textId="77777777" w:rsidR="00E83C39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_Toc54270023 \h </w:instrText>
      </w:r>
      <w:r>
        <w:fldChar w:fldCharType="separate"/>
      </w:r>
      <w:r>
        <w:t>4</w:t>
      </w:r>
      <w:r>
        <w:fldChar w:fldCharType="end"/>
      </w:r>
    </w:p>
    <w:p w14:paraId="2A3A9FD7" w14:textId="77777777" w:rsidR="00E83C39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_Toc54270024 \h </w:instrText>
      </w:r>
      <w:r>
        <w:fldChar w:fldCharType="separate"/>
      </w:r>
      <w:r>
        <w:t>4</w:t>
      </w:r>
      <w:r>
        <w:fldChar w:fldCharType="end"/>
      </w:r>
    </w:p>
    <w:p w14:paraId="2612BED8" w14:textId="77777777" w:rsidR="00E83C39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_Toc54270025 \h </w:instrText>
      </w:r>
      <w:r>
        <w:fldChar w:fldCharType="separate"/>
      </w:r>
      <w:r>
        <w:t>4</w:t>
      </w:r>
      <w:r>
        <w:fldChar w:fldCharType="end"/>
      </w:r>
    </w:p>
    <w:p w14:paraId="38301FBD" w14:textId="77777777" w:rsidR="00E83C39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_Toc54270026 \h </w:instrText>
      </w:r>
      <w:r>
        <w:fldChar w:fldCharType="separate"/>
      </w:r>
      <w:r>
        <w:t>4</w:t>
      </w:r>
      <w:r>
        <w:fldChar w:fldCharType="end"/>
      </w:r>
    </w:p>
    <w:p w14:paraId="293E6323" w14:textId="77777777" w:rsidR="00E83C39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_Toc54270027 \h </w:instrText>
      </w:r>
      <w:r>
        <w:fldChar w:fldCharType="separate"/>
      </w:r>
      <w:r>
        <w:t>4</w:t>
      </w:r>
      <w:r>
        <w:fldChar w:fldCharType="end"/>
      </w:r>
    </w:p>
    <w:p w14:paraId="596E0882" w14:textId="77777777" w:rsidR="00E83C39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_Toc54270028 \h </w:instrText>
      </w:r>
      <w:r>
        <w:fldChar w:fldCharType="separate"/>
      </w:r>
      <w:r>
        <w:t>4</w:t>
      </w:r>
      <w:r>
        <w:fldChar w:fldCharType="end"/>
      </w:r>
    </w:p>
    <w:p w14:paraId="6D495869" w14:textId="77777777" w:rsidR="00E83C39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_Toc54270029 \h </w:instrText>
      </w:r>
      <w:r>
        <w:fldChar w:fldCharType="separate"/>
      </w:r>
      <w:r>
        <w:t>4</w:t>
      </w:r>
      <w:r>
        <w:fldChar w:fldCharType="end"/>
      </w:r>
    </w:p>
    <w:p w14:paraId="31D1B7A5" w14:textId="77777777" w:rsidR="00E83C39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_Toc54270030 \h </w:instrText>
      </w:r>
      <w:r>
        <w:fldChar w:fldCharType="separate"/>
      </w:r>
      <w:r>
        <w:t>4</w:t>
      </w:r>
      <w:r>
        <w:fldChar w:fldCharType="end"/>
      </w:r>
    </w:p>
    <w:p w14:paraId="557F0663" w14:textId="77777777" w:rsidR="00E83C39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_Toc54270031 \h </w:instrText>
      </w:r>
      <w:r>
        <w:fldChar w:fldCharType="separate"/>
      </w:r>
      <w:r>
        <w:t>4</w:t>
      </w:r>
      <w:r>
        <w:fldChar w:fldCharType="end"/>
      </w:r>
    </w:p>
    <w:p w14:paraId="0524EED1" w14:textId="77777777" w:rsidR="00E83C39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_Toc54270032 \h </w:instrText>
      </w:r>
      <w:r>
        <w:fldChar w:fldCharType="separate"/>
      </w:r>
      <w:r>
        <w:t>5</w:t>
      </w:r>
      <w:r>
        <w:fldChar w:fldCharType="end"/>
      </w:r>
    </w:p>
    <w:p w14:paraId="74EA7C26" w14:textId="77777777" w:rsidR="00E83C39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7.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技术视图</w:t>
      </w:r>
      <w:r>
        <w:tab/>
      </w:r>
      <w:r>
        <w:fldChar w:fldCharType="begin"/>
      </w:r>
      <w:r>
        <w:instrText xml:space="preserve"> PAGEREF _Toc54270033 \h </w:instrText>
      </w:r>
      <w:r>
        <w:fldChar w:fldCharType="separate"/>
      </w:r>
      <w:r>
        <w:t>5</w:t>
      </w:r>
      <w:r>
        <w:fldChar w:fldCharType="end"/>
      </w:r>
    </w:p>
    <w:p w14:paraId="62A9AECB" w14:textId="77777777" w:rsidR="00E83C39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8.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_Toc54270034 \h </w:instrText>
      </w:r>
      <w:r>
        <w:fldChar w:fldCharType="separate"/>
      </w:r>
      <w:r>
        <w:t>5</w:t>
      </w:r>
      <w:r>
        <w:fldChar w:fldCharType="end"/>
      </w:r>
    </w:p>
    <w:p w14:paraId="22A39EA7" w14:textId="77777777" w:rsidR="00E83C39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9.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_Toc54270035 \h </w:instrText>
      </w:r>
      <w:r>
        <w:fldChar w:fldCharType="separate"/>
      </w:r>
      <w:r>
        <w:t>5</w:t>
      </w:r>
      <w:r>
        <w:fldChar w:fldCharType="end"/>
      </w:r>
    </w:p>
    <w:p w14:paraId="7A0A3EA3" w14:textId="77777777" w:rsidR="00E83C39" w:rsidRDefault="0000000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10.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质量属性的设计</w:t>
      </w:r>
      <w:r>
        <w:tab/>
      </w:r>
      <w:r>
        <w:fldChar w:fldCharType="begin"/>
      </w:r>
      <w:r>
        <w:instrText xml:space="preserve"> PAGEREF _Toc54270036 \h </w:instrText>
      </w:r>
      <w:r>
        <w:fldChar w:fldCharType="separate"/>
      </w:r>
      <w:r>
        <w:t>5</w:t>
      </w:r>
      <w:r>
        <w:fldChar w:fldCharType="end"/>
      </w:r>
    </w:p>
    <w:p w14:paraId="7611E87A" w14:textId="77777777" w:rsidR="00E83C39" w:rsidRDefault="00000000">
      <w:pPr>
        <w:pStyle w:val="ac"/>
      </w:pPr>
      <w:r>
        <w:rPr>
          <w:rFonts w:ascii="Times New Roman"/>
        </w:rPr>
        <w:fldChar w:fldCharType="end"/>
      </w:r>
    </w:p>
    <w:p w14:paraId="28107480" w14:textId="77777777" w:rsidR="00E83C39" w:rsidRDefault="00E83C39"/>
    <w:p w14:paraId="1A5226CC" w14:textId="77777777" w:rsidR="00E83C39" w:rsidRDefault="00E83C39"/>
    <w:p w14:paraId="5CA720D9" w14:textId="77777777" w:rsidR="00E83C39" w:rsidRDefault="00E83C39"/>
    <w:p w14:paraId="12A3FC47" w14:textId="77777777" w:rsidR="00E83C39" w:rsidRDefault="00E83C39"/>
    <w:p w14:paraId="3811E24C" w14:textId="77777777" w:rsidR="00E83C39" w:rsidRDefault="00E83C39"/>
    <w:p w14:paraId="2123416C" w14:textId="77777777" w:rsidR="00E83C39" w:rsidRDefault="00E83C39"/>
    <w:p w14:paraId="60918E78" w14:textId="77777777" w:rsidR="00E83C39" w:rsidRDefault="00000000">
      <w:pPr>
        <w:pStyle w:val="ac"/>
        <w:tabs>
          <w:tab w:val="left" w:pos="5340"/>
        </w:tabs>
        <w:jc w:val="left"/>
      </w:pPr>
      <w:r>
        <w:tab/>
      </w:r>
    </w:p>
    <w:p w14:paraId="4B138150" w14:textId="77777777" w:rsidR="00E83C39" w:rsidRDefault="00000000">
      <w:pPr>
        <w:pStyle w:val="ac"/>
        <w:rPr>
          <w:rFonts w:ascii="Arial" w:hAnsi="Arial"/>
        </w:rPr>
      </w:pP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4654AD3C" w14:textId="77777777" w:rsidR="00E83C39" w:rsidRDefault="00000000">
      <w:pPr>
        <w:pStyle w:val="1"/>
        <w:ind w:left="360" w:hanging="360"/>
      </w:pPr>
      <w:bookmarkStart w:id="0" w:name="_Toc54270023"/>
      <w:r>
        <w:rPr>
          <w:rFonts w:hint="eastAsia"/>
        </w:rPr>
        <w:t>简介</w:t>
      </w:r>
      <w:bookmarkEnd w:id="0"/>
    </w:p>
    <w:p w14:paraId="583E5511" w14:textId="245BB044" w:rsidR="00E83C39" w:rsidRDefault="00000000" w:rsidP="00282B1A">
      <w:pPr>
        <w:pStyle w:val="2"/>
      </w:pPr>
      <w:bookmarkStart w:id="1" w:name="_Toc54270024"/>
      <w:r>
        <w:rPr>
          <w:rFonts w:hint="eastAsia"/>
        </w:rPr>
        <w:t>目的</w:t>
      </w:r>
      <w:bookmarkEnd w:id="1"/>
    </w:p>
    <w:p w14:paraId="1376CF9E" w14:textId="2BD92815" w:rsidR="00282B1A" w:rsidRDefault="00282B1A" w:rsidP="00282B1A">
      <w:pPr>
        <w:pStyle w:val="a5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14:paraId="705BC30E" w14:textId="15D124A0" w:rsidR="00E83C39" w:rsidRDefault="00000000" w:rsidP="00282B1A">
      <w:pPr>
        <w:pStyle w:val="a5"/>
      </w:pPr>
      <w:r>
        <w:rPr>
          <w:rFonts w:hint="eastAsia"/>
        </w:rPr>
        <w:t>本软件架构文档是spot-palm项目文档中非常重要的一部分，它描述了系统的整体架构和设计，包括各个组件之间的关系、通信协议、数据流和处理流程等。它对于本项目的开发和维护具有重要的指导作用，能够帮助团队成员更好地理解和掌握系统的设计和实现细节，从而提高开发效率、降低开发成本和风险。</w:t>
      </w:r>
    </w:p>
    <w:p w14:paraId="1FC06A7B" w14:textId="5B4D674F" w:rsidR="00E83C39" w:rsidRDefault="00000000" w:rsidP="00282B1A">
      <w:pPr>
        <w:pStyle w:val="a5"/>
      </w:pPr>
      <w:r>
        <w:rPr>
          <w:rFonts w:hint="eastAsia"/>
        </w:rPr>
        <w:t>软件架构文档的特定读者包括但不限于以下几类人员：</w:t>
      </w:r>
    </w:p>
    <w:p w14:paraId="33C1A3F0" w14:textId="77777777" w:rsidR="00E83C39" w:rsidRDefault="00000000" w:rsidP="00282B1A">
      <w:pPr>
        <w:pStyle w:val="a5"/>
      </w:pPr>
      <w:r>
        <w:rPr>
          <w:rFonts w:hint="eastAsia"/>
        </w:rPr>
        <w:t>开发人员（小组成员）：了解系统的总体设计和各个组件之间的关系，从而能够开发出符合要求的代码</w:t>
      </w:r>
    </w:p>
    <w:p w14:paraId="26BAEAF5" w14:textId="77777777" w:rsidR="00E83C39" w:rsidRDefault="00000000" w:rsidP="00282B1A">
      <w:pPr>
        <w:pStyle w:val="a5"/>
      </w:pPr>
      <w:r>
        <w:rPr>
          <w:rFonts w:hint="eastAsia"/>
        </w:rPr>
        <w:t>测试人员：了解系统的总体设计和各个组件之间的关系，从而能够制定合适的测试计划和测试用例；</w:t>
      </w:r>
    </w:p>
    <w:p w14:paraId="6BD47864" w14:textId="77777777" w:rsidR="00E83C39" w:rsidRDefault="00000000" w:rsidP="00282B1A">
      <w:pPr>
        <w:pStyle w:val="a5"/>
      </w:pPr>
      <w:r>
        <w:rPr>
          <w:rFonts w:hint="eastAsia"/>
        </w:rPr>
        <w:t>项目经理：了解系统的总体设计和各个组件之间的关系，从而能够更好地管理项目进度和资源，以确保项目的顺利完成；</w:t>
      </w:r>
    </w:p>
    <w:p w14:paraId="28354D24" w14:textId="18B46B6F" w:rsidR="00E83C39" w:rsidRDefault="00000000" w:rsidP="00282B1A">
      <w:pPr>
        <w:pStyle w:val="a5"/>
      </w:pPr>
      <w:r>
        <w:rPr>
          <w:rFonts w:hint="eastAsia"/>
        </w:rPr>
        <w:t>运维人员：了解系统的总体设计和各个组件之间的关系，从而能够更好地维护和管理系统。</w:t>
      </w:r>
    </w:p>
    <w:p w14:paraId="1FDD221E" w14:textId="77777777" w:rsidR="00E83C39" w:rsidRDefault="00000000">
      <w:pPr>
        <w:pStyle w:val="2"/>
      </w:pPr>
      <w:bookmarkStart w:id="2" w:name="_Toc54270025"/>
      <w:r>
        <w:rPr>
          <w:rFonts w:hint="eastAsia"/>
        </w:rPr>
        <w:t>参考资料</w:t>
      </w:r>
      <w:bookmarkEnd w:id="2"/>
    </w:p>
    <w:p w14:paraId="57D09110" w14:textId="77777777" w:rsidR="00282B1A" w:rsidRPr="00711382" w:rsidRDefault="00282B1A" w:rsidP="00282B1A">
      <w:pPr>
        <w:pStyle w:val="a5"/>
      </w:pPr>
      <w:bookmarkStart w:id="3" w:name="_Toc54270026"/>
      <w:r>
        <w:rPr>
          <w:rFonts w:hint="eastAsia"/>
        </w:rPr>
        <w:t>《</w:t>
      </w:r>
      <w:r w:rsidRPr="00282B1A">
        <w:rPr>
          <w:rFonts w:hint="eastAsia"/>
        </w:rPr>
        <w:t>数理逻辑与集合论》——清华大学出版社</w:t>
      </w:r>
    </w:p>
    <w:p w14:paraId="22189534" w14:textId="77777777" w:rsidR="00E83C39" w:rsidRDefault="00000000">
      <w:pPr>
        <w:pStyle w:val="1"/>
        <w:ind w:left="360" w:hanging="360"/>
      </w:pPr>
      <w:r>
        <w:rPr>
          <w:rFonts w:hint="eastAsia"/>
        </w:rPr>
        <w:t>用例视图</w:t>
      </w:r>
      <w:bookmarkEnd w:id="3"/>
    </w:p>
    <w:p w14:paraId="4391944B" w14:textId="77777777" w:rsidR="00E9056B" w:rsidRDefault="00E9056B" w:rsidP="00E9056B">
      <w:pPr>
        <w:rPr>
          <w:lang w:eastAsia="zh-Hans"/>
        </w:rPr>
      </w:pPr>
      <w:r>
        <w:rPr>
          <w:rFonts w:hint="eastAsia"/>
        </w:rPr>
        <w:t>此用例描述了</w:t>
      </w:r>
      <w:r>
        <w:rPr>
          <w:rFonts w:hint="eastAsia"/>
          <w:lang w:eastAsia="zh-Hans"/>
        </w:rPr>
        <w:t>本产品针对的两类用户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一类是管理者</w:t>
      </w:r>
      <w:r>
        <w:rPr>
          <w:lang w:eastAsia="zh-Hans"/>
        </w:rPr>
        <w:t>(manager)</w:t>
      </w:r>
      <w:r>
        <w:rPr>
          <w:rFonts w:hint="eastAsia"/>
          <w:lang w:eastAsia="zh-Hans"/>
        </w:rPr>
        <w:t>身份</w:t>
      </w:r>
      <w:r>
        <w:rPr>
          <w:lang w:eastAsia="zh-Hans"/>
        </w:rPr>
        <w:t xml:space="preserve"> ：</w:t>
      </w:r>
      <w:r>
        <w:rPr>
          <w:rFonts w:hint="eastAsia"/>
          <w:lang w:eastAsia="zh-Hans"/>
        </w:rPr>
        <w:t>该产品的运维人员</w:t>
      </w:r>
      <w:r>
        <w:rPr>
          <w:lang w:eastAsia="zh-Hans"/>
        </w:rPr>
        <w:t>；</w:t>
      </w:r>
      <w:r>
        <w:rPr>
          <w:rFonts w:hint="eastAsia"/>
          <w:lang w:eastAsia="zh-Hans"/>
        </w:rPr>
        <w:t>另外一类是该产品的用户</w:t>
      </w:r>
      <w:r>
        <w:rPr>
          <w:lang w:eastAsia="zh-Hans"/>
        </w:rPr>
        <w:t>(user).</w:t>
      </w:r>
    </w:p>
    <w:p w14:paraId="42F2DF6E" w14:textId="77777777" w:rsidR="00E9056B" w:rsidRDefault="00E9056B" w:rsidP="00E9056B">
      <w:pPr>
        <w:rPr>
          <w:lang w:eastAsia="zh-Hans"/>
        </w:rPr>
      </w:pPr>
      <w:r>
        <w:rPr>
          <w:rFonts w:hint="eastAsia"/>
          <w:lang w:eastAsia="zh-Hans"/>
        </w:rPr>
        <w:t>任何用户均有登录功能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除了注册功能外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任何功能均需要在注册后执行</w:t>
      </w:r>
      <w:r>
        <w:rPr>
          <w:lang w:eastAsia="zh-Hans"/>
        </w:rPr>
        <w:t>。</w:t>
      </w:r>
    </w:p>
    <w:p w14:paraId="7A726529" w14:textId="77777777" w:rsidR="00E9056B" w:rsidRDefault="00E9056B" w:rsidP="00E9056B">
      <w:pPr>
        <w:rPr>
          <w:lang w:eastAsia="zh-Hans"/>
        </w:rPr>
      </w:pPr>
    </w:p>
    <w:p w14:paraId="119FCCCF" w14:textId="77777777" w:rsidR="00E9056B" w:rsidRDefault="00E9056B" w:rsidP="00E9056B">
      <w:pPr>
        <w:rPr>
          <w:lang w:eastAsia="zh-Hans"/>
        </w:rPr>
      </w:pPr>
      <w:r>
        <w:rPr>
          <w:rFonts w:hint="eastAsia"/>
          <w:lang w:eastAsia="zh-Hans"/>
        </w:rPr>
        <w:t>允许用户的操作有</w:t>
      </w:r>
      <w:r>
        <w:rPr>
          <w:lang w:eastAsia="zh-Hans"/>
        </w:rPr>
        <w:t xml:space="preserve"> ： </w:t>
      </w:r>
      <w:r>
        <w:rPr>
          <w:rFonts w:hint="eastAsia"/>
          <w:lang w:eastAsia="zh-Hans"/>
        </w:rPr>
        <w:t>搜索其他用户并且加好友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修改个人信息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修改个人偏好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登陆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好友聊天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针对个人画板的景点推荐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搜索景点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评论景点功能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并且可以和好友组队出行</w:t>
      </w:r>
      <w:r>
        <w:rPr>
          <w:lang w:eastAsia="zh-Hans"/>
        </w:rPr>
        <w:t>。</w:t>
      </w:r>
    </w:p>
    <w:p w14:paraId="3A80DEDE" w14:textId="77777777" w:rsidR="00E9056B" w:rsidRDefault="00E9056B" w:rsidP="00E9056B">
      <w:pPr>
        <w:rPr>
          <w:lang w:eastAsia="zh-Hans"/>
        </w:rPr>
      </w:pPr>
    </w:p>
    <w:p w14:paraId="7CF2B0EE" w14:textId="77777777" w:rsidR="00E9056B" w:rsidRDefault="00E9056B" w:rsidP="00E9056B">
      <w:pPr>
        <w:rPr>
          <w:lang w:eastAsia="zh-Hans"/>
        </w:rPr>
      </w:pPr>
      <w:r>
        <w:rPr>
          <w:rFonts w:hint="eastAsia"/>
          <w:lang w:eastAsia="zh-Hans"/>
        </w:rPr>
        <w:t>允许管理者的操作有</w:t>
      </w:r>
      <w:r>
        <w:rPr>
          <w:lang w:eastAsia="zh-Hans"/>
        </w:rPr>
        <w:t xml:space="preserve"> ： </w:t>
      </w:r>
      <w:r>
        <w:rPr>
          <w:rFonts w:hint="eastAsia"/>
          <w:lang w:eastAsia="zh-Hans"/>
        </w:rPr>
        <w:t>对景点所有信息的增删改查</w:t>
      </w:r>
      <w:r>
        <w:rPr>
          <w:lang w:eastAsia="zh-Hans"/>
        </w:rPr>
        <w:t>。</w:t>
      </w:r>
    </w:p>
    <w:p w14:paraId="346E7BF0" w14:textId="484CC0E9" w:rsidR="00E83C39" w:rsidRDefault="00000000">
      <w:r>
        <w:rPr>
          <w:noProof/>
        </w:rPr>
        <w:lastRenderedPageBreak/>
        <w:drawing>
          <wp:inline distT="0" distB="0" distL="114300" distR="114300" wp14:anchorId="432E3513" wp14:editId="5EB6EBDF">
            <wp:extent cx="5937885" cy="4500880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57F78" w14:textId="77777777" w:rsidR="00E83C39" w:rsidRDefault="00000000">
      <w:pPr>
        <w:pStyle w:val="1"/>
        <w:ind w:left="360" w:hanging="360"/>
      </w:pPr>
      <w:bookmarkStart w:id="4" w:name="_Toc54270027"/>
      <w:r>
        <w:rPr>
          <w:rFonts w:hint="eastAsia"/>
        </w:rPr>
        <w:t>逻辑视图</w:t>
      </w:r>
      <w:bookmarkEnd w:id="4"/>
    </w:p>
    <w:p w14:paraId="4CE42331" w14:textId="77777777" w:rsidR="00E83C39" w:rsidRDefault="00000000">
      <w:pPr>
        <w:pStyle w:val="2"/>
      </w:pPr>
      <w:bookmarkStart w:id="5" w:name="_Toc54270028"/>
      <w:r>
        <w:rPr>
          <w:rFonts w:hint="eastAsia"/>
        </w:rPr>
        <w:t>概述</w:t>
      </w:r>
      <w:bookmarkEnd w:id="5"/>
    </w:p>
    <w:p w14:paraId="6726DA2D" w14:textId="77777777" w:rsidR="00E83C39" w:rsidRDefault="00000000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  <w:noProof/>
        </w:rPr>
        <w:lastRenderedPageBreak/>
        <w:drawing>
          <wp:inline distT="0" distB="0" distL="114300" distR="114300" wp14:anchorId="2A83BF47" wp14:editId="1B4DC489">
            <wp:extent cx="5931535" cy="3286760"/>
            <wp:effectExtent l="0" t="0" r="2540" b="8890"/>
            <wp:docPr id="2" name="图片 2" descr="e45b46a9bb6b7c32d890a6bad27f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45b46a9bb6b7c32d890a6bad27f0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53E4" w14:textId="506FBDD5" w:rsidR="00E83C39" w:rsidRDefault="00E83C39" w:rsidP="00F67A73"/>
    <w:p w14:paraId="45A9A138" w14:textId="67EC0F04" w:rsidR="00F67A73" w:rsidRDefault="00000000" w:rsidP="00F67A73">
      <w:pPr>
        <w:pStyle w:val="2"/>
      </w:pPr>
      <w:bookmarkStart w:id="6" w:name="_Toc54270029"/>
      <w:r>
        <w:rPr>
          <w:rFonts w:hint="eastAsia"/>
        </w:rPr>
        <w:t>在构架方面具有重要意义的设计包</w:t>
      </w:r>
      <w:bookmarkEnd w:id="6"/>
    </w:p>
    <w:p w14:paraId="155F384D" w14:textId="77777777" w:rsidR="00F67A73" w:rsidRDefault="00F67A73" w:rsidP="00F67A73">
      <w:r>
        <w:rPr>
          <w:rFonts w:hint="eastAsia"/>
        </w:rPr>
        <w:t>本产品采用MVC架构风格。该架构风格将应用程序的数据、用户界面和控制逻辑分离开，从而使开发过程更加灵活和可维护。本产品的MVC架构具体构成如下：</w:t>
      </w:r>
    </w:p>
    <w:p w14:paraId="00FFAD94" w14:textId="77777777" w:rsidR="00F67A73" w:rsidRDefault="00F67A73" w:rsidP="00F67A73">
      <w:r>
        <w:rPr>
          <w:rFonts w:hint="eastAsia"/>
        </w:rPr>
        <w:t xml:space="preserve">      Model: 模型是应用程序的数据和业务逻辑层。它负责存储、管理和处理应用程序的数据，并提供访问和修改数据的接口。在本产品中，Model层由用户（Spot）、景点（Spot）两大模块构成。用户模块包括用户偏好（</w:t>
      </w:r>
      <w:proofErr w:type="spellStart"/>
      <w:r>
        <w:rPr>
          <w:rFonts w:hint="eastAsia"/>
        </w:rPr>
        <w:t>preferrence</w:t>
      </w:r>
      <w:proofErr w:type="spellEnd"/>
      <w:r>
        <w:rPr>
          <w:rFonts w:hint="eastAsia"/>
        </w:rPr>
        <w:t>）、用户评论（comments）和用户信息（user info）三个子模块。景点模块中含有景点信息（spot info）、景点评论（comments）和景点状态（spot status）三个子模块。</w:t>
      </w:r>
    </w:p>
    <w:p w14:paraId="6BB2C4CE" w14:textId="77777777" w:rsidR="00F67A73" w:rsidRDefault="00F67A73" w:rsidP="00F67A73">
      <w:r>
        <w:rPr>
          <w:rFonts w:hint="eastAsia"/>
        </w:rPr>
        <w:tab/>
        <w:t>View：该模块包含在用户端显示的页面，并接收用户的输入，与后端服务器进行交互。前端界面包括：1.主要界面（main page）2.用户界面（user page）3.景点页面（spot page）4.登录/注册界面（log in/sign in page）。</w:t>
      </w:r>
    </w:p>
    <w:p w14:paraId="4434FBF6" w14:textId="77777777" w:rsidR="00F67A73" w:rsidRDefault="00F67A73" w:rsidP="00F67A73">
      <w:r>
        <w:rPr>
          <w:rFonts w:hint="eastAsia"/>
        </w:rPr>
        <w:tab/>
        <w:t>Controller：控制器是应用程序的逻辑层。该模块中有景点管理器（</w:t>
      </w:r>
      <w:proofErr w:type="spellStart"/>
      <w:r>
        <w:rPr>
          <w:rFonts w:hint="eastAsia"/>
        </w:rPr>
        <w:t>SpotManager</w:t>
      </w:r>
      <w:proofErr w:type="spellEnd"/>
      <w:r>
        <w:rPr>
          <w:rFonts w:hint="eastAsia"/>
        </w:rPr>
        <w:t>）和用户管理器（</w:t>
      </w:r>
      <w:proofErr w:type="spellStart"/>
      <w:r>
        <w:rPr>
          <w:rFonts w:hint="eastAsia"/>
        </w:rPr>
        <w:t>UserManager</w:t>
      </w:r>
      <w:proofErr w:type="spellEnd"/>
      <w:r>
        <w:rPr>
          <w:rFonts w:hint="eastAsia"/>
        </w:rPr>
        <w:t>），在Model层和View层之间充当中介，用于处理用户的请求并根据需要与数据库进行交互、查询、更新、删除数据模型。景点管理器用于管理景点信息、景点评论、推荐景点；用户管理器用于管理用户信息、添加景点评论、调用推荐算法得到景点推荐。</w:t>
      </w:r>
    </w:p>
    <w:p w14:paraId="6A1647EA" w14:textId="77777777" w:rsidR="00E83C39" w:rsidRDefault="00000000">
      <w:pPr>
        <w:pStyle w:val="1"/>
        <w:ind w:left="360" w:hanging="360"/>
      </w:pPr>
      <w:bookmarkStart w:id="7" w:name="_Toc54270030"/>
      <w:r>
        <w:rPr>
          <w:rFonts w:hint="eastAsia"/>
        </w:rPr>
        <w:t>进程视图</w:t>
      </w:r>
      <w:bookmarkEnd w:id="7"/>
    </w:p>
    <w:p w14:paraId="00A46802" w14:textId="3E36C774" w:rsidR="00E9056B" w:rsidRPr="00E9056B" w:rsidRDefault="00E9056B" w:rsidP="00E9056B">
      <w:pPr>
        <w:rPr>
          <w:rFonts w:hint="eastAsia"/>
        </w:rPr>
      </w:pPr>
      <w:r>
        <w:rPr>
          <w:noProof/>
        </w:rPr>
        <w:drawing>
          <wp:inline distT="0" distB="0" distL="114300" distR="114300" wp14:anchorId="568E85DB" wp14:editId="34B20A43">
            <wp:extent cx="5937250" cy="1478280"/>
            <wp:effectExtent l="0" t="0" r="6350" b="203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F5583" w14:textId="6A606028" w:rsidR="00DB7D75" w:rsidRPr="00DB7D75" w:rsidRDefault="00DB7D75" w:rsidP="00DB7D75">
      <w:pPr>
        <w:pStyle w:val="a5"/>
      </w:pPr>
      <w:r>
        <w:rPr>
          <w:rFonts w:hint="eastAsia"/>
        </w:rPr>
        <w:t>用户端和服务器端通过http协议进行消息传递；服务器端收到请求后，将请求通过http协议发送给后端数据库；数据库将处理好的信息再通过http协议原路发回，直到用户端。</w:t>
      </w:r>
    </w:p>
    <w:p w14:paraId="54FE2522" w14:textId="77777777" w:rsidR="00E83C39" w:rsidRDefault="00000000">
      <w:pPr>
        <w:pStyle w:val="1"/>
        <w:ind w:left="360" w:hanging="360"/>
      </w:pPr>
      <w:bookmarkStart w:id="8" w:name="_Toc54270031"/>
      <w:r>
        <w:rPr>
          <w:rFonts w:hint="eastAsia"/>
        </w:rPr>
        <w:lastRenderedPageBreak/>
        <w:t>部署视图</w:t>
      </w:r>
      <w:bookmarkEnd w:id="8"/>
    </w:p>
    <w:p w14:paraId="34E36032" w14:textId="77777777" w:rsidR="00E83C39" w:rsidRDefault="00000000">
      <w:r>
        <w:rPr>
          <w:noProof/>
        </w:rPr>
        <w:drawing>
          <wp:inline distT="0" distB="0" distL="0" distR="0" wp14:anchorId="11798906" wp14:editId="7E8A6911">
            <wp:extent cx="5556250" cy="2000250"/>
            <wp:effectExtent l="0" t="0" r="6350" b="0"/>
            <wp:docPr id="1422040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4052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70FB8" w14:textId="77777777" w:rsidR="00E83C39" w:rsidRDefault="00000000">
      <w:pPr>
        <w:pStyle w:val="a5"/>
      </w:pPr>
      <w:r>
        <w:rPr>
          <w:rFonts w:hint="eastAsia"/>
        </w:rPr>
        <w:t>本产品使用B-S物理架构，由用户端、网页服务器、数据库服务器组成。</w:t>
      </w:r>
    </w:p>
    <w:p w14:paraId="0D92EB73" w14:textId="77777777" w:rsidR="00E83C39" w:rsidRDefault="00000000">
      <w:pPr>
        <w:pStyle w:val="a5"/>
      </w:pPr>
      <w:r>
        <w:rPr>
          <w:rFonts w:hint="eastAsia"/>
        </w:rPr>
        <w:t>用户端通过发送https请求到Web服务器，Web服务器申请访问数据库服务器，数据库服务器取出数据传回给Web服务器，Web服务器结合数据和用户信息运行相应的算法，得出推荐结果等信息，传回用户端显示。</w:t>
      </w:r>
    </w:p>
    <w:p w14:paraId="585F59F1" w14:textId="77777777" w:rsidR="00E83C39" w:rsidRDefault="00000000">
      <w:pPr>
        <w:pStyle w:val="a5"/>
      </w:pPr>
      <w:r>
        <w:rPr>
          <w:rFonts w:hint="eastAsia"/>
        </w:rPr>
        <w:t>Web服务器可以访问外部的REST，调用百度地图，实现产品的地图支持。</w:t>
      </w:r>
    </w:p>
    <w:p w14:paraId="5D0A511C" w14:textId="77777777" w:rsidR="00E83C39" w:rsidRDefault="00000000">
      <w:pPr>
        <w:pStyle w:val="1"/>
        <w:ind w:left="360" w:hanging="360"/>
      </w:pPr>
      <w:bookmarkStart w:id="9" w:name="_Toc54270032"/>
      <w:r>
        <w:rPr>
          <w:rFonts w:hint="eastAsia"/>
        </w:rPr>
        <w:lastRenderedPageBreak/>
        <w:t>实现视图</w:t>
      </w:r>
      <w:bookmarkEnd w:id="9"/>
    </w:p>
    <w:p w14:paraId="34EC0420" w14:textId="4350CAF8" w:rsidR="00103422" w:rsidRPr="00103422" w:rsidRDefault="00E9056B" w:rsidP="00103422">
      <w:pPr>
        <w:pStyle w:val="a5"/>
      </w:pPr>
      <w:r>
        <w:rPr>
          <w:noProof/>
        </w:rPr>
        <w:drawing>
          <wp:inline distT="0" distB="0" distL="114300" distR="114300" wp14:anchorId="0D876D47" wp14:editId="1F7806D3">
            <wp:extent cx="5937250" cy="4711700"/>
            <wp:effectExtent l="0" t="0" r="635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BD072" w14:textId="77777777" w:rsidR="00E9056B" w:rsidRDefault="00E9056B" w:rsidP="00E9056B">
      <w:pPr>
        <w:pStyle w:val="a5"/>
        <w:ind w:left="0" w:firstLine="720"/>
        <w:rPr>
          <w:lang w:eastAsia="zh-Hans"/>
        </w:rPr>
      </w:pPr>
      <w:r>
        <w:rPr>
          <w:rFonts w:hint="eastAsia"/>
          <w:lang w:eastAsia="zh-Hans"/>
        </w:rPr>
        <w:t>对于三种用户</w:t>
      </w:r>
      <w:r>
        <w:rPr>
          <w:lang w:eastAsia="zh-Hans"/>
        </w:rPr>
        <w:t xml:space="preserve">  ：</w:t>
      </w:r>
      <w:r>
        <w:rPr>
          <w:rFonts w:hint="eastAsia"/>
          <w:lang w:eastAsia="zh-Hans"/>
        </w:rPr>
        <w:t>客户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client</w:t>
      </w:r>
      <w:r>
        <w:rPr>
          <w:lang w:eastAsia="zh-Hans"/>
        </w:rPr>
        <w:t xml:space="preserve">）， </w:t>
      </w:r>
      <w:r>
        <w:rPr>
          <w:rFonts w:hint="eastAsia"/>
          <w:lang w:eastAsia="zh-Hans"/>
        </w:rPr>
        <w:t>商家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merchant</w:t>
      </w:r>
      <w:r>
        <w:rPr>
          <w:lang w:eastAsia="zh-Hans"/>
        </w:rPr>
        <w:t xml:space="preserve">）， </w:t>
      </w:r>
      <w:r>
        <w:rPr>
          <w:rFonts w:hint="eastAsia"/>
          <w:lang w:eastAsia="zh-Hans"/>
        </w:rPr>
        <w:t>运维人员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developer</w:t>
      </w:r>
      <w:r>
        <w:rPr>
          <w:lang w:eastAsia="zh-Hans"/>
        </w:rPr>
        <w:t>）</w:t>
      </w:r>
      <w:r>
        <w:rPr>
          <w:rFonts w:hint="eastAsia"/>
          <w:lang w:eastAsia="zh-Hans"/>
        </w:rPr>
        <w:t>可以使用该产品上传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rFonts w:hint="eastAsia"/>
          <w:lang w:eastAsia="zh-Hans"/>
        </w:rPr>
        <w:t>自己的指令到服务器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通过服务器为用户实现他们需要的功能</w:t>
      </w:r>
      <w:r>
        <w:rPr>
          <w:lang w:eastAsia="zh-Hans"/>
        </w:rPr>
        <w:t>。</w:t>
      </w:r>
    </w:p>
    <w:p w14:paraId="41A84D5A" w14:textId="77777777" w:rsidR="00E9056B" w:rsidRDefault="00E9056B" w:rsidP="00E9056B">
      <w:pPr>
        <w:pStyle w:val="a5"/>
        <w:ind w:left="0" w:firstLine="720"/>
        <w:rPr>
          <w:lang w:eastAsia="zh-Hans"/>
        </w:rPr>
      </w:pPr>
      <w:r>
        <w:rPr>
          <w:rFonts w:hint="eastAsia"/>
          <w:lang w:eastAsia="zh-Hans"/>
        </w:rPr>
        <w:t>例如客户可以实现注册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登陆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修改个人信息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修改偏好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根据偏好智能推荐好友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模糊查找景点</w:t>
      </w:r>
      <w:r>
        <w:rPr>
          <w:lang w:eastAsia="zh-Hans"/>
        </w:rPr>
        <w:tab/>
      </w:r>
      <w:r>
        <w:rPr>
          <w:rFonts w:hint="eastAsia"/>
          <w:lang w:eastAsia="zh-Hans"/>
        </w:rPr>
        <w:t>等</w:t>
      </w:r>
      <w:r>
        <w:rPr>
          <w:lang w:eastAsia="zh-Hans"/>
        </w:rPr>
        <w:t>... ...</w:t>
      </w:r>
    </w:p>
    <w:p w14:paraId="70AC486A" w14:textId="77777777" w:rsidR="00E9056B" w:rsidRDefault="00E9056B" w:rsidP="00E9056B">
      <w:pPr>
        <w:pStyle w:val="a5"/>
        <w:ind w:left="0" w:firstLine="720"/>
        <w:rPr>
          <w:lang w:eastAsia="zh-Hans"/>
        </w:rPr>
      </w:pPr>
      <w:r>
        <w:rPr>
          <w:lang w:eastAsia="zh-Hans"/>
        </w:rPr>
        <w:t xml:space="preserve"> User（用户类）：定义单个用户的所有信息，包含用户名、密码、邮箱地址、朋友列表、历史评论</w:t>
      </w:r>
      <w:r>
        <w:rPr>
          <w:lang w:eastAsia="zh-Hans"/>
        </w:rPr>
        <w:tab/>
        <w:t>等。</w:t>
      </w:r>
    </w:p>
    <w:p w14:paraId="1C62F8BB" w14:textId="77777777" w:rsidR="00E9056B" w:rsidRDefault="00E9056B" w:rsidP="00E9056B">
      <w:pPr>
        <w:pStyle w:val="a5"/>
        <w:ind w:left="0" w:firstLine="720"/>
        <w:rPr>
          <w:lang w:eastAsia="zh-Hans"/>
        </w:rPr>
      </w:pPr>
      <w:r>
        <w:rPr>
          <w:lang w:eastAsia="zh-Hans"/>
        </w:rPr>
        <w:t>character（用户特征类）：对用户的习惯信息进行维护的接口</w:t>
      </w:r>
    </w:p>
    <w:p w14:paraId="1BECD8E8" w14:textId="77777777" w:rsidR="00E9056B" w:rsidRDefault="00E9056B" w:rsidP="00E9056B">
      <w:pPr>
        <w:pStyle w:val="a5"/>
        <w:ind w:left="0" w:firstLine="720"/>
        <w:rPr>
          <w:lang w:eastAsia="zh-Hans"/>
        </w:rPr>
      </w:pPr>
      <w:r>
        <w:rPr>
          <w:lang w:eastAsia="zh-Hans"/>
        </w:rPr>
        <w:t>Hobbies（用户习惯类）：定义用户的习惯信息</w:t>
      </w:r>
    </w:p>
    <w:p w14:paraId="6849EDE2" w14:textId="77777777" w:rsidR="00E9056B" w:rsidRDefault="00E9056B" w:rsidP="00E9056B">
      <w:pPr>
        <w:pStyle w:val="a5"/>
        <w:ind w:left="0" w:firstLine="720"/>
        <w:rPr>
          <w:lang w:eastAsia="zh-Hans"/>
        </w:rPr>
      </w:pPr>
      <w:r>
        <w:rPr>
          <w:lang w:eastAsia="zh-Hans"/>
        </w:rPr>
        <w:t>comment（用户评论类）：对用户的历史评论进行维护的接口</w:t>
      </w:r>
    </w:p>
    <w:p w14:paraId="7737DA61" w14:textId="77777777" w:rsidR="00E9056B" w:rsidRDefault="00E9056B" w:rsidP="00E9056B">
      <w:pPr>
        <w:pStyle w:val="a5"/>
        <w:ind w:left="0" w:firstLine="720"/>
        <w:rPr>
          <w:lang w:eastAsia="zh-Hans"/>
        </w:rPr>
      </w:pPr>
      <w:r>
        <w:rPr>
          <w:lang w:eastAsia="zh-Hans"/>
        </w:rPr>
        <w:t>Comments（评论类）：定义单条评论的信息以及对评论进行维护的操作接口</w:t>
      </w:r>
    </w:p>
    <w:p w14:paraId="34C1AEEE" w14:textId="77777777" w:rsidR="00E9056B" w:rsidRDefault="00E9056B" w:rsidP="00E9056B">
      <w:pPr>
        <w:pStyle w:val="a5"/>
        <w:ind w:left="0" w:firstLine="720"/>
        <w:rPr>
          <w:lang w:eastAsia="zh-Hans"/>
        </w:rPr>
      </w:pPr>
      <w:r>
        <w:rPr>
          <w:lang w:eastAsia="zh-Hans"/>
        </w:rPr>
        <w:t>Spot（景点类）：定义单个景点的所有信息，包含景点名、位置、省份、所有相关评论</w:t>
      </w:r>
    </w:p>
    <w:p w14:paraId="0560A553" w14:textId="77777777" w:rsidR="00E9056B" w:rsidRDefault="00E9056B" w:rsidP="00E9056B">
      <w:pPr>
        <w:pStyle w:val="a5"/>
        <w:ind w:left="0" w:firstLine="720"/>
        <w:rPr>
          <w:lang w:eastAsia="zh-Hans"/>
        </w:rPr>
      </w:pPr>
      <w:r>
        <w:rPr>
          <w:lang w:eastAsia="zh-Hans"/>
        </w:rPr>
        <w:t>Status（景点状态类）：定义景点的状态信息，包括湿度、游客流量、距离等</w:t>
      </w:r>
    </w:p>
    <w:p w14:paraId="67B311DB" w14:textId="77777777" w:rsidR="00E9056B" w:rsidRDefault="00E9056B" w:rsidP="00E9056B">
      <w:pPr>
        <w:pStyle w:val="a5"/>
        <w:ind w:left="0" w:firstLine="720"/>
        <w:rPr>
          <w:lang w:eastAsia="zh-Hans"/>
        </w:rPr>
      </w:pPr>
      <w:proofErr w:type="spellStart"/>
      <w:r>
        <w:rPr>
          <w:lang w:eastAsia="zh-Hans"/>
        </w:rPr>
        <w:t>UserManager</w:t>
      </w:r>
      <w:proofErr w:type="spellEnd"/>
      <w:r>
        <w:rPr>
          <w:lang w:eastAsia="zh-Hans"/>
        </w:rPr>
        <w:t>（用户管理类）：定义所有与用户相关的操作，提供了登录、登出、添加评论等操作的</w:t>
      </w:r>
      <w:r>
        <w:rPr>
          <w:lang w:eastAsia="zh-Hans"/>
        </w:rPr>
        <w:tab/>
      </w:r>
      <w:r>
        <w:rPr>
          <w:lang w:eastAsia="zh-Hans"/>
        </w:rPr>
        <w:tab/>
        <w:t>接口。</w:t>
      </w:r>
    </w:p>
    <w:p w14:paraId="5BC0DAF2" w14:textId="77777777" w:rsidR="00E9056B" w:rsidRDefault="00E9056B" w:rsidP="00E9056B">
      <w:pPr>
        <w:pStyle w:val="a5"/>
        <w:ind w:left="0" w:firstLine="720"/>
        <w:rPr>
          <w:lang w:eastAsia="zh-Hans"/>
        </w:rPr>
      </w:pPr>
      <w:proofErr w:type="spellStart"/>
      <w:r>
        <w:rPr>
          <w:lang w:eastAsia="zh-Hans"/>
        </w:rPr>
        <w:lastRenderedPageBreak/>
        <w:t>SpotManager</w:t>
      </w:r>
      <w:proofErr w:type="spellEnd"/>
      <w:r>
        <w:rPr>
          <w:lang w:eastAsia="zh-Hans"/>
        </w:rPr>
        <w:t>（景点管理类）：定义所有与景点相关的操作，提供了添加景点、查找景点、周边景点</w:t>
      </w:r>
      <w:r>
        <w:rPr>
          <w:lang w:eastAsia="zh-Hans"/>
        </w:rPr>
        <w:tab/>
      </w:r>
      <w:r>
        <w:rPr>
          <w:lang w:eastAsia="zh-Hans"/>
        </w:rPr>
        <w:tab/>
        <w:t>推荐等操作的接口。</w:t>
      </w:r>
    </w:p>
    <w:p w14:paraId="109C4E55" w14:textId="77777777" w:rsidR="00E9056B" w:rsidRDefault="00E9056B" w:rsidP="00E9056B">
      <w:pPr>
        <w:pStyle w:val="a5"/>
        <w:ind w:left="0" w:firstLine="720"/>
        <w:rPr>
          <w:lang w:eastAsia="zh-Hans"/>
        </w:rPr>
      </w:pPr>
      <w:proofErr w:type="spellStart"/>
      <w:r>
        <w:rPr>
          <w:lang w:eastAsia="zh-Hans"/>
        </w:rPr>
        <w:t>CommandParser</w:t>
      </w:r>
      <w:proofErr w:type="spellEnd"/>
      <w:r>
        <w:rPr>
          <w:lang w:eastAsia="zh-Hans"/>
        </w:rPr>
        <w:t>（高级指令接口）：分别用一个</w:t>
      </w:r>
      <w:proofErr w:type="spellStart"/>
      <w:r>
        <w:rPr>
          <w:lang w:eastAsia="zh-Hans"/>
        </w:rPr>
        <w:t>UserManager</w:t>
      </w:r>
      <w:proofErr w:type="spellEnd"/>
      <w:r>
        <w:rPr>
          <w:lang w:eastAsia="zh-Hans"/>
        </w:rPr>
        <w:t>和一个</w:t>
      </w:r>
      <w:proofErr w:type="spellStart"/>
      <w:r>
        <w:rPr>
          <w:lang w:eastAsia="zh-Hans"/>
        </w:rPr>
        <w:t>SpotManager</w:t>
      </w:r>
      <w:proofErr w:type="spellEnd"/>
      <w:r>
        <w:rPr>
          <w:lang w:eastAsia="zh-Hans"/>
        </w:rPr>
        <w:t>来配置，是所有</w:t>
      </w:r>
      <w:r>
        <w:rPr>
          <w:lang w:eastAsia="zh-Hans"/>
        </w:rPr>
        <w:tab/>
      </w:r>
      <w:r>
        <w:rPr>
          <w:lang w:eastAsia="zh-Hans"/>
        </w:rPr>
        <w:tab/>
        <w:t>允许的操作的高级接口。例如，当用户发表评论时，fa</w:t>
      </w:r>
      <w:r>
        <w:rPr>
          <w:lang w:eastAsia="zh-Hans"/>
        </w:rPr>
        <w:t>ç</w:t>
      </w:r>
      <w:r>
        <w:rPr>
          <w:lang w:eastAsia="zh-Hans"/>
        </w:rPr>
        <w:t>ade将调用</w:t>
      </w:r>
      <w:proofErr w:type="spellStart"/>
      <w:r>
        <w:rPr>
          <w:lang w:eastAsia="zh-Hans"/>
        </w:rPr>
        <w:t>UserManager</w:t>
      </w:r>
      <w:proofErr w:type="spellEnd"/>
      <w:r>
        <w:rPr>
          <w:lang w:eastAsia="zh-Hans"/>
        </w:rPr>
        <w:t>中的</w:t>
      </w:r>
      <w:proofErr w:type="spellStart"/>
      <w:r>
        <w:rPr>
          <w:lang w:eastAsia="zh-Hans"/>
        </w:rPr>
        <w:t>addCommend</w:t>
      </w:r>
      <w:proofErr w:type="spellEnd"/>
      <w:r>
        <w:rPr>
          <w:lang w:eastAsia="zh-Hans"/>
        </w:rPr>
        <w:tab/>
        <w:t>（）方法；当软件管理员添加新的景点时，fa</w:t>
      </w:r>
      <w:r>
        <w:rPr>
          <w:lang w:eastAsia="zh-Hans"/>
        </w:rPr>
        <w:t>ç</w:t>
      </w:r>
      <w:r>
        <w:rPr>
          <w:lang w:eastAsia="zh-Hans"/>
        </w:rPr>
        <w:t>ade将调用</w:t>
      </w:r>
      <w:proofErr w:type="spellStart"/>
      <w:r>
        <w:rPr>
          <w:lang w:eastAsia="zh-Hans"/>
        </w:rPr>
        <w:t>SpotManager</w:t>
      </w:r>
      <w:proofErr w:type="spellEnd"/>
      <w:r>
        <w:rPr>
          <w:lang w:eastAsia="zh-Hans"/>
        </w:rPr>
        <w:t>中的</w:t>
      </w:r>
      <w:proofErr w:type="spellStart"/>
      <w:r>
        <w:rPr>
          <w:lang w:eastAsia="zh-Hans"/>
        </w:rPr>
        <w:t>addSpot</w:t>
      </w:r>
      <w:proofErr w:type="spellEnd"/>
      <w:r>
        <w:rPr>
          <w:lang w:eastAsia="zh-Hans"/>
        </w:rPr>
        <w:t>（）方法。</w:t>
      </w:r>
    </w:p>
    <w:p w14:paraId="5775D33E" w14:textId="77777777" w:rsidR="00E9056B" w:rsidRDefault="00E9056B" w:rsidP="00E9056B">
      <w:pPr>
        <w:pStyle w:val="a5"/>
        <w:ind w:left="0" w:firstLine="720"/>
        <w:rPr>
          <w:lang w:eastAsia="zh-Hans"/>
        </w:rPr>
      </w:pPr>
      <w:r>
        <w:rPr>
          <w:lang w:eastAsia="zh-Hans"/>
        </w:rPr>
        <w:t>Fa</w:t>
      </w:r>
      <w:r>
        <w:rPr>
          <w:lang w:eastAsia="zh-Hans"/>
        </w:rPr>
        <w:t>ç</w:t>
      </w:r>
      <w:r>
        <w:rPr>
          <w:lang w:eastAsia="zh-Hans"/>
        </w:rPr>
        <w:t>ade架构优势：</w:t>
      </w:r>
    </w:p>
    <w:p w14:paraId="13406A81" w14:textId="2EEC4E57" w:rsidR="00E83C39" w:rsidRPr="00E9056B" w:rsidRDefault="00E9056B" w:rsidP="00E9056B">
      <w:pPr>
        <w:pStyle w:val="a5"/>
        <w:ind w:left="0" w:firstLine="720"/>
        <w:rPr>
          <w:rFonts w:hint="eastAsia"/>
          <w:lang w:eastAsia="zh-Hans"/>
        </w:rPr>
      </w:pPr>
      <w:r>
        <w:rPr>
          <w:lang w:eastAsia="zh-Hans"/>
        </w:rPr>
        <w:t>将用户相关操作和景点相关操作分别封装成不同的接口，再通过统一的高级接口来进行调用和维护，</w:t>
      </w:r>
      <w:r>
        <w:rPr>
          <w:lang w:eastAsia="zh-Hans"/>
        </w:rPr>
        <w:tab/>
        <w:t>方便了用户和管理员直接使用相关接口对系统内部的信息进行操作，而不必关心系统架构和实现过</w:t>
      </w:r>
      <w:r>
        <w:rPr>
          <w:lang w:eastAsia="zh-Hans"/>
        </w:rPr>
        <w:tab/>
        <w:t>程，同时也方便了软件开发人员对软件内部的相关功能进行更新和调试，而不影响外部的接口使用。</w:t>
      </w:r>
    </w:p>
    <w:p w14:paraId="29429654" w14:textId="77777777" w:rsidR="00E83C39" w:rsidRDefault="00000000">
      <w:pPr>
        <w:pStyle w:val="1"/>
        <w:ind w:left="360" w:hanging="360"/>
      </w:pPr>
      <w:bookmarkStart w:id="10" w:name="_Toc54212214"/>
      <w:bookmarkStart w:id="11" w:name="_Toc54270033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10"/>
      <w:bookmarkEnd w:id="11"/>
    </w:p>
    <w:p w14:paraId="312094B1" w14:textId="77777777" w:rsidR="00E83C39" w:rsidRDefault="00000000">
      <w:pPr>
        <w:pStyle w:val="a5"/>
      </w:pPr>
      <w:r>
        <w:rPr>
          <w:rFonts w:hint="eastAsia"/>
        </w:rPr>
        <w:t>技术栈选取：</w:t>
      </w:r>
    </w:p>
    <w:p w14:paraId="49F507D1" w14:textId="77777777" w:rsidR="00E83C39" w:rsidRDefault="00000000">
      <w:pPr>
        <w:pStyle w:val="a5"/>
        <w:numPr>
          <w:ilvl w:val="0"/>
          <w:numId w:val="3"/>
        </w:numPr>
      </w:pPr>
      <w:r>
        <w:rPr>
          <w:rFonts w:hint="eastAsia"/>
        </w:rPr>
        <w:t>编程语言：</w:t>
      </w:r>
    </w:p>
    <w:p w14:paraId="5839BBA2" w14:textId="77777777" w:rsidR="00E83C39" w:rsidRDefault="00000000">
      <w:pPr>
        <w:pStyle w:val="a5"/>
        <w:numPr>
          <w:ilvl w:val="0"/>
          <w:numId w:val="4"/>
        </w:numPr>
      </w:pPr>
      <w:r>
        <w:rPr>
          <w:rFonts w:hint="eastAsia"/>
        </w:rPr>
        <w:t>前端：html、JavaScript、</w:t>
      </w:r>
      <w:proofErr w:type="spellStart"/>
      <w:r>
        <w:rPr>
          <w:rFonts w:hint="eastAsia"/>
        </w:rPr>
        <w:t>php</w:t>
      </w:r>
      <w:proofErr w:type="spellEnd"/>
    </w:p>
    <w:p w14:paraId="39E02678" w14:textId="77777777" w:rsidR="00E83C39" w:rsidRDefault="00000000">
      <w:pPr>
        <w:pStyle w:val="a5"/>
        <w:numPr>
          <w:ilvl w:val="0"/>
          <w:numId w:val="4"/>
        </w:numPr>
      </w:pPr>
      <w:r>
        <w:rPr>
          <w:rFonts w:hint="eastAsia"/>
        </w:rPr>
        <w:t>后端：C++</w:t>
      </w:r>
    </w:p>
    <w:p w14:paraId="6730A3A8" w14:textId="77777777" w:rsidR="00E83C39" w:rsidRDefault="00000000">
      <w:pPr>
        <w:pStyle w:val="a5"/>
        <w:numPr>
          <w:ilvl w:val="0"/>
          <w:numId w:val="4"/>
        </w:numPr>
      </w:pPr>
      <w:r>
        <w:rPr>
          <w:rFonts w:hint="eastAsia"/>
        </w:rPr>
        <w:t>数据库：</w:t>
      </w:r>
      <w:proofErr w:type="spellStart"/>
      <w:r>
        <w:rPr>
          <w:rFonts w:hint="eastAsia"/>
        </w:rPr>
        <w:t>sql</w:t>
      </w:r>
      <w:proofErr w:type="spellEnd"/>
    </w:p>
    <w:p w14:paraId="50034A9C" w14:textId="77777777" w:rsidR="00E83C39" w:rsidRDefault="00000000">
      <w:pPr>
        <w:pStyle w:val="a5"/>
        <w:numPr>
          <w:ilvl w:val="0"/>
          <w:numId w:val="3"/>
        </w:numPr>
      </w:pPr>
      <w:r>
        <w:rPr>
          <w:rFonts w:hint="eastAsia"/>
        </w:rPr>
        <w:t>开发工具：</w:t>
      </w:r>
    </w:p>
    <w:p w14:paraId="29520FB3" w14:textId="77777777" w:rsidR="00E83C39" w:rsidRDefault="00000000">
      <w:pPr>
        <w:pStyle w:val="a5"/>
        <w:numPr>
          <w:ilvl w:val="0"/>
          <w:numId w:val="5"/>
        </w:numPr>
      </w:pPr>
      <w:r>
        <w:rPr>
          <w:rFonts w:hint="eastAsia"/>
        </w:rPr>
        <w:t>前端：</w:t>
      </w:r>
      <w:proofErr w:type="spellStart"/>
      <w:r>
        <w:rPr>
          <w:rFonts w:hint="eastAsia"/>
        </w:rPr>
        <w:t>vscode</w:t>
      </w:r>
      <w:proofErr w:type="spellEnd"/>
    </w:p>
    <w:p w14:paraId="4C311560" w14:textId="77777777" w:rsidR="00E83C39" w:rsidRDefault="00000000">
      <w:pPr>
        <w:pStyle w:val="a5"/>
        <w:numPr>
          <w:ilvl w:val="0"/>
          <w:numId w:val="5"/>
        </w:numPr>
      </w:pPr>
      <w:r>
        <w:rPr>
          <w:rFonts w:hint="eastAsia"/>
        </w:rPr>
        <w:t>后端：</w:t>
      </w:r>
      <w:proofErr w:type="spellStart"/>
      <w:r>
        <w:rPr>
          <w:rFonts w:hint="eastAsia"/>
        </w:rPr>
        <w:t>clion</w:t>
      </w:r>
      <w:proofErr w:type="spellEnd"/>
    </w:p>
    <w:p w14:paraId="120DEB6E" w14:textId="77777777" w:rsidR="00E83C39" w:rsidRDefault="00000000">
      <w:pPr>
        <w:pStyle w:val="a5"/>
        <w:numPr>
          <w:ilvl w:val="0"/>
          <w:numId w:val="5"/>
        </w:numPr>
      </w:pPr>
      <w:r>
        <w:rPr>
          <w:rFonts w:hint="eastAsia"/>
        </w:rPr>
        <w:t>数据库：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datagrip</w:t>
      </w:r>
      <w:proofErr w:type="spellEnd"/>
    </w:p>
    <w:p w14:paraId="3B0D8F7C" w14:textId="77777777" w:rsidR="00E83C39" w:rsidRDefault="00E83C39">
      <w:pPr>
        <w:pStyle w:val="a5"/>
        <w:ind w:left="0"/>
      </w:pPr>
    </w:p>
    <w:p w14:paraId="12466E8D" w14:textId="77777777" w:rsidR="00E83C39" w:rsidRDefault="00000000">
      <w:pPr>
        <w:pStyle w:val="1"/>
        <w:ind w:left="360" w:hanging="360"/>
      </w:pPr>
      <w:bookmarkStart w:id="12" w:name="_Toc54270034"/>
      <w:bookmarkStart w:id="13" w:name="_Toc54212215"/>
      <w:r>
        <w:rPr>
          <w:rFonts w:hint="eastAsia"/>
        </w:rPr>
        <w:t>数据视图（可选）</w:t>
      </w:r>
      <w:bookmarkEnd w:id="12"/>
      <w:bookmarkEnd w:id="13"/>
    </w:p>
    <w:p w14:paraId="2D806F4D" w14:textId="77777777" w:rsidR="00E83C39" w:rsidRDefault="00E83C39">
      <w:pPr>
        <w:pStyle w:val="a5"/>
      </w:pPr>
    </w:p>
    <w:p w14:paraId="333ABB62" w14:textId="77777777" w:rsidR="00E83C39" w:rsidRDefault="00000000">
      <w:pPr>
        <w:pStyle w:val="1"/>
        <w:ind w:left="360" w:hanging="360"/>
      </w:pPr>
      <w:bookmarkStart w:id="14" w:name="_Toc54270035"/>
      <w:bookmarkStart w:id="15" w:name="_Toc54212216"/>
      <w:r>
        <w:rPr>
          <w:rFonts w:hint="eastAsia"/>
        </w:rPr>
        <w:t>核心算法设计（可选）</w:t>
      </w:r>
      <w:bookmarkEnd w:id="14"/>
    </w:p>
    <w:p w14:paraId="442B79A0" w14:textId="466890C6" w:rsidR="00DB7D75" w:rsidRDefault="00DB7D75" w:rsidP="00DB7D75">
      <w:pPr>
        <w:pStyle w:val="a5"/>
      </w:pPr>
      <w:r>
        <w:rPr>
          <w:rFonts w:hint="eastAsia"/>
        </w:rPr>
        <w:t>在本产品中共设计了四个</w:t>
      </w:r>
      <w:r w:rsidR="00E839E7">
        <w:rPr>
          <w:rFonts w:hint="eastAsia"/>
        </w:rPr>
        <w:t>类别（我们称之为</w:t>
      </w:r>
      <w:r>
        <w:rPr>
          <w:rFonts w:hint="eastAsia"/>
        </w:rPr>
        <w:t>推荐信息维度</w:t>
      </w:r>
      <w:r w:rsidR="00E839E7">
        <w:rPr>
          <w:rFonts w:hint="eastAsia"/>
        </w:rPr>
        <w:t>）</w:t>
      </w:r>
      <w:r>
        <w:rPr>
          <w:rFonts w:hint="eastAsia"/>
        </w:rPr>
        <w:t>：温度、距景点的距离、人流量、花费。</w:t>
      </w:r>
    </w:p>
    <w:p w14:paraId="3578C80F" w14:textId="5E991373" w:rsidR="00DB7D75" w:rsidRDefault="00DB7D75" w:rsidP="00DB7D75">
      <w:pPr>
        <w:pStyle w:val="a5"/>
      </w:pPr>
      <w:r>
        <w:rPr>
          <w:rFonts w:hint="eastAsia"/>
        </w:rPr>
        <w:t>对于某个特定的维度，设置了</w:t>
      </w:r>
      <w:r w:rsidR="00E839E7">
        <w:rPr>
          <w:rFonts w:hint="eastAsia"/>
        </w:rPr>
        <w:t>5个模糊集合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high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little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high,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medium,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little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low,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low}</m:t>
        </m:r>
      </m:oMath>
      <w:r w:rsidR="00E839E7">
        <w:rPr>
          <w:rFonts w:hint="eastAsia"/>
        </w:rPr>
        <w:t>（我们称之为五个层次）。</w:t>
      </w:r>
    </w:p>
    <w:p w14:paraId="33118042" w14:textId="2E132849" w:rsidR="00E839E7" w:rsidRDefault="00E839E7" w:rsidP="00DB7D75">
      <w:pPr>
        <w:pStyle w:val="a5"/>
      </w:pPr>
      <w:r>
        <w:rPr>
          <w:rFonts w:hint="eastAsia"/>
        </w:rPr>
        <w:t>通过问卷收集数据，采用模糊统计的方法分别建立了各个维度的数据</w:t>
      </w:r>
      <w:r w:rsidRPr="00E839E7">
        <w:rPr>
          <w:rFonts w:ascii="Cambria Math" w:hAnsi="Cambria Math" w:hint="eastAsia"/>
          <w:i/>
          <w:iCs/>
        </w:rPr>
        <w:t>x</w:t>
      </w:r>
      <w:r w:rsidRPr="00E839E7">
        <w:rPr>
          <w:rFonts w:hint="eastAsia"/>
        </w:rPr>
        <w:t>对应模糊集合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E839E7">
        <w:rPr>
          <w:rFonts w:hint="eastAsia"/>
        </w:rPr>
        <w:t>的隶属</w:t>
      </w:r>
      <w:r>
        <w:rPr>
          <w:rFonts w:hint="eastAsia"/>
        </w:rPr>
        <w:t>函数</w:t>
      </w:r>
      <m:oMath>
        <m:r>
          <w:rPr>
            <w:rFonts w:ascii="Cambria Math" w:hAnsi="Cambria Math"/>
          </w:rPr>
          <m:t xml:space="preserve"> </m:t>
        </m:r>
      </m:oMath>
    </w:p>
    <w:p w14:paraId="218F3E43" w14:textId="15A89A63" w:rsidR="00E839E7" w:rsidRPr="00D5038F" w:rsidRDefault="00000000" w:rsidP="00E839E7">
      <w:pPr>
        <w:pStyle w:val="a5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 w:hint="eastAsia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x∈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 w:hint="eastAsia"/>
                </w:rPr>
                <m:t>的次数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（其中</m:t>
          </m:r>
          <m: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为数据总数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00F64DC" w14:textId="2B0229CB" w:rsidR="00DB7D75" w:rsidRPr="00DB7D75" w:rsidRDefault="00D5038F" w:rsidP="00DB7D75">
      <w:pPr>
        <w:pStyle w:val="a5"/>
      </w:pPr>
      <w:r>
        <w:rPr>
          <w:rFonts w:hint="eastAsia"/>
        </w:rPr>
        <w:t>再通过</w:t>
      </w:r>
      <w:r w:rsidR="00DB7D75" w:rsidRPr="00DB7D75">
        <w:rPr>
          <w:rFonts w:hint="eastAsia"/>
        </w:rPr>
        <w:t>模糊识别：</w:t>
      </w:r>
    </w:p>
    <w:p w14:paraId="499D2589" w14:textId="1DB96954" w:rsidR="00DB7D75" w:rsidRPr="00DB7D75" w:rsidRDefault="00DB7D75" w:rsidP="00DB7D75">
      <w:pPr>
        <w:pStyle w:val="a5"/>
      </w:pPr>
      <w:r w:rsidRPr="00DB7D75">
        <w:tab/>
      </w:r>
      <w:r w:rsidRPr="00DB7D75">
        <w:rPr>
          <w:rFonts w:hint="eastAsia"/>
        </w:rPr>
        <w:t>获得每个元素对每个类别的隶属度，元素属于隶属度最大的类。公式如下，其中u0表</w:t>
      </w:r>
      <w:r>
        <w:rPr>
          <w:rFonts w:hint="eastAsia"/>
        </w:rPr>
        <w:t>示</w:t>
      </w:r>
      <w:r w:rsidRPr="00DB7D75">
        <w:rPr>
          <w:rFonts w:hint="eastAsia"/>
        </w:rPr>
        <w:t>元素，Ai表</w:t>
      </w:r>
      <w:r>
        <w:rPr>
          <w:rFonts w:hint="eastAsia"/>
        </w:rPr>
        <w:t>示</w:t>
      </w:r>
      <w:r w:rsidRPr="00DB7D75">
        <w:rPr>
          <w:rFonts w:hint="eastAsia"/>
        </w:rPr>
        <w:t>某个类别：</w:t>
      </w:r>
    </w:p>
    <w:p w14:paraId="2CB5DBE7" w14:textId="77777777" w:rsidR="00DB7D75" w:rsidRPr="00DB7D75" w:rsidRDefault="00000000" w:rsidP="00DB7D75">
      <w:pPr>
        <w:pStyle w:val="a5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⋁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=max⁡{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w:bookmarkStart w:id="16" w:name="OLE_LINK1"/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=1,2,…,</m:t>
          </m:r>
          <m:r>
            <w:rPr>
              <w:rFonts w:ascii="Cambria Math" w:hAnsi="Cambria Math"/>
            </w:rPr>
            <m:t>n</m:t>
          </m:r>
          <w:bookmarkEnd w:id="16"/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23DCE185" w14:textId="77039D21" w:rsidR="00E83C39" w:rsidRDefault="00D5038F">
      <w:pPr>
        <w:pStyle w:val="a5"/>
      </w:pPr>
      <w:r>
        <w:rPr>
          <w:rFonts w:hint="eastAsia"/>
        </w:rPr>
        <w:lastRenderedPageBreak/>
        <w:t>由此识别出该数据在某个维度下所属的层次。</w:t>
      </w:r>
    </w:p>
    <w:p w14:paraId="6BC46A2E" w14:textId="77777777" w:rsidR="00E83C39" w:rsidRDefault="00000000">
      <w:pPr>
        <w:pStyle w:val="1"/>
        <w:ind w:left="360" w:hanging="360"/>
      </w:pPr>
      <w:bookmarkStart w:id="17" w:name="_Toc54270036"/>
      <w:r>
        <w:rPr>
          <w:rFonts w:hint="eastAsia"/>
        </w:rPr>
        <w:t>质量属</w:t>
      </w:r>
      <w:r>
        <w:t>性的设计</w:t>
      </w:r>
      <w:bookmarkEnd w:id="15"/>
      <w:bookmarkEnd w:id="17"/>
    </w:p>
    <w:p w14:paraId="1742B8CB" w14:textId="70646D27" w:rsidR="00E83C39" w:rsidRDefault="00000000" w:rsidP="00F67A73">
      <w:pPr>
        <w:pStyle w:val="a5"/>
        <w:numPr>
          <w:ilvl w:val="0"/>
          <w:numId w:val="6"/>
        </w:numPr>
      </w:pPr>
      <w:r>
        <w:rPr>
          <w:rFonts w:hint="eastAsia"/>
        </w:rPr>
        <w:t>性能：B-S物理架构将通过</w:t>
      </w:r>
      <w:r w:rsidR="00F67A73">
        <w:rPr>
          <w:rFonts w:hint="eastAsia"/>
        </w:rPr>
        <w:t>将应用程序在服务端运行，可以减轻客户端的</w:t>
      </w:r>
      <w:r w:rsidR="00F67A73" w:rsidRPr="00F67A73">
        <w:rPr>
          <w:rFonts w:hint="eastAsia"/>
        </w:rPr>
        <w:t>负担，提高客户端的响应速度。同时，可以采用缓存技术、负载均衡技术和分布式架构，实现高性能、高可用性和高并发访问。MVC物理架构可以采用分层设计和分布式架构，将应用程序划分为多个模块，每个模块可以独立开发和部署，实现模块化设计和快速迭代</w:t>
      </w:r>
      <w:r w:rsidR="00F67A73">
        <w:rPr>
          <w:rFonts w:hint="eastAsia"/>
        </w:rPr>
        <w:t>。</w:t>
      </w:r>
    </w:p>
    <w:p w14:paraId="0177EA4E" w14:textId="5FF74FE0" w:rsidR="00F67A73" w:rsidRDefault="00F67A73" w:rsidP="00F67A73">
      <w:pPr>
        <w:pStyle w:val="a5"/>
        <w:numPr>
          <w:ilvl w:val="0"/>
          <w:numId w:val="6"/>
        </w:numPr>
      </w:pPr>
      <w:r>
        <w:rPr>
          <w:rFonts w:hint="eastAsia"/>
        </w:rPr>
        <w:t>可扩展性：</w:t>
      </w:r>
      <w:r w:rsidRPr="00F67A73">
        <w:rPr>
          <w:rFonts w:hint="eastAsia"/>
        </w:rPr>
        <w:t>B-S物理架构可以采用分布式架构和微服务架构，将应用程序划分为多个模块，每个模块可以独立部署和扩展。MVC物理架构可以采用分层设计和插件化架构，将应用程序的各个模块和功能划分为多个层次和插件，实现功能的灵活组合和扩展。</w:t>
      </w:r>
    </w:p>
    <w:p w14:paraId="407EC828" w14:textId="63B53C6D" w:rsidR="00F67A73" w:rsidRDefault="00F67A73" w:rsidP="00F67A73">
      <w:pPr>
        <w:pStyle w:val="a5"/>
        <w:numPr>
          <w:ilvl w:val="0"/>
          <w:numId w:val="6"/>
        </w:numPr>
      </w:pPr>
      <w:r>
        <w:rPr>
          <w:rFonts w:hint="eastAsia"/>
        </w:rPr>
        <w:t>可靠性：</w:t>
      </w:r>
      <w:r w:rsidRPr="00F67A73">
        <w:rPr>
          <w:rFonts w:hint="eastAsia"/>
        </w:rPr>
        <w:t>B-S物理架构可以采用分布式存储和备份机制，保证数据的可靠性和持久性。MVC物理架构可以采用分布式存储和备份机制，保证数据的可靠性和持久性。</w:t>
      </w:r>
    </w:p>
    <w:p w14:paraId="27D9005D" w14:textId="41D1ACF0" w:rsidR="00F67A73" w:rsidRDefault="00F67A73" w:rsidP="00F67A73">
      <w:pPr>
        <w:pStyle w:val="a5"/>
        <w:numPr>
          <w:ilvl w:val="0"/>
          <w:numId w:val="6"/>
        </w:numPr>
      </w:pPr>
      <w:r>
        <w:rPr>
          <w:rFonts w:hint="eastAsia"/>
        </w:rPr>
        <w:t>易用性：</w:t>
      </w:r>
      <w:r w:rsidRPr="00F67A73">
        <w:rPr>
          <w:rFonts w:hint="eastAsia"/>
        </w:rPr>
        <w:t>B-S物理架构可以采用友好的用户界面和交互设计，提供简单明了的操作流程和提示信息。MVC物理架构可以采用友好的用户界面和交互设计，提供简单明了的操作流程和提示信息。</w:t>
      </w:r>
    </w:p>
    <w:p w14:paraId="6412E027" w14:textId="2A68BD28" w:rsidR="00E83C39" w:rsidRPr="00CE5B23" w:rsidRDefault="00F67A73" w:rsidP="00CE5B23">
      <w:pPr>
        <w:pStyle w:val="a5"/>
        <w:numPr>
          <w:ilvl w:val="0"/>
          <w:numId w:val="6"/>
        </w:numPr>
      </w:pPr>
      <w:r>
        <w:rPr>
          <w:rFonts w:hint="eastAsia"/>
        </w:rPr>
        <w:t>可移植性：</w:t>
      </w:r>
      <w:r w:rsidR="004307BC" w:rsidRPr="004307BC">
        <w:rPr>
          <w:rFonts w:hint="eastAsia"/>
        </w:rPr>
        <w:t>B-S物理架构可以采用跨平台开发技术，实现Web和移动端的共用。</w:t>
      </w:r>
    </w:p>
    <w:sectPr w:rsidR="00E83C39" w:rsidRPr="00CE5B2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26A7C" w14:textId="77777777" w:rsidR="00A066F6" w:rsidRDefault="00A066F6">
      <w:pPr>
        <w:spacing w:line="240" w:lineRule="auto"/>
      </w:pPr>
      <w:r>
        <w:separator/>
      </w:r>
    </w:p>
  </w:endnote>
  <w:endnote w:type="continuationSeparator" w:id="0">
    <w:p w14:paraId="0150A094" w14:textId="77777777" w:rsidR="00A066F6" w:rsidRDefault="00A066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E83C39" w14:paraId="1250E6E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CCD0E4" w14:textId="77777777" w:rsidR="00E83C39" w:rsidRDefault="00000000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766431" w14:textId="77777777" w:rsidR="00E83C39" w:rsidRDefault="00000000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EE6977" w14:textId="77777777" w:rsidR="00E83C39" w:rsidRDefault="00000000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PAGE </w:instrText>
          </w:r>
          <w:r>
            <w:rPr>
              <w:rStyle w:val="ae"/>
              <w:rFonts w:ascii="Times New Roman"/>
            </w:rPr>
            <w:fldChar w:fldCharType="separate"/>
          </w:r>
          <w:r>
            <w:rPr>
              <w:rStyle w:val="ae"/>
              <w:rFonts w:ascii="Times New Roman"/>
            </w:rPr>
            <w:t>5</w:t>
          </w:r>
          <w:r>
            <w:rPr>
              <w:rStyle w:val="ae"/>
              <w:rFonts w:ascii="Times New Roman"/>
            </w:rPr>
            <w:fldChar w:fldCharType="end"/>
          </w:r>
          <w:r>
            <w:rPr>
              <w:rStyle w:val="ae"/>
              <w:rFonts w:ascii="Times New Roman"/>
            </w:rPr>
            <w:t xml:space="preserve"> of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NUMPAGES  \* MERGEFORMAT </w:instrText>
          </w:r>
          <w:r>
            <w:rPr>
              <w:rStyle w:val="ae"/>
              <w:rFonts w:ascii="Times New Roman"/>
            </w:rPr>
            <w:fldChar w:fldCharType="separate"/>
          </w:r>
          <w:r>
            <w:rPr>
              <w:rStyle w:val="ae"/>
            </w:rPr>
            <w:t>5</w:t>
          </w:r>
          <w:r>
            <w:rPr>
              <w:rStyle w:val="ae"/>
              <w:rFonts w:ascii="Times New Roman"/>
            </w:rPr>
            <w:fldChar w:fldCharType="end"/>
          </w:r>
        </w:p>
      </w:tc>
    </w:tr>
  </w:tbl>
  <w:p w14:paraId="44B607C0" w14:textId="77777777" w:rsidR="00E83C39" w:rsidRDefault="00E83C3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C64A1" w14:textId="77777777" w:rsidR="00A066F6" w:rsidRDefault="00A066F6">
      <w:pPr>
        <w:spacing w:line="240" w:lineRule="auto"/>
      </w:pPr>
      <w:r>
        <w:separator/>
      </w:r>
    </w:p>
  </w:footnote>
  <w:footnote w:type="continuationSeparator" w:id="0">
    <w:p w14:paraId="3F90F82F" w14:textId="77777777" w:rsidR="00A066F6" w:rsidRDefault="00A066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8699A" w14:textId="77777777" w:rsidR="00E83C39" w:rsidRDefault="00E83C39">
    <w:pPr>
      <w:rPr>
        <w:sz w:val="24"/>
      </w:rPr>
    </w:pPr>
  </w:p>
  <w:p w14:paraId="4B881F99" w14:textId="77777777" w:rsidR="00E83C39" w:rsidRDefault="00E83C39">
    <w:pPr>
      <w:pBdr>
        <w:top w:val="single" w:sz="6" w:space="1" w:color="auto"/>
      </w:pBdr>
      <w:rPr>
        <w:sz w:val="24"/>
      </w:rPr>
    </w:pPr>
  </w:p>
  <w:p w14:paraId="40310494" w14:textId="77777777" w:rsidR="00E83C39" w:rsidRDefault="0000000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33896CFF" w14:textId="77777777" w:rsidR="00E83C39" w:rsidRDefault="00E83C39">
    <w:pPr>
      <w:pBdr>
        <w:bottom w:val="single" w:sz="6" w:space="1" w:color="auto"/>
      </w:pBdr>
      <w:jc w:val="right"/>
      <w:rPr>
        <w:sz w:val="24"/>
      </w:rPr>
    </w:pPr>
  </w:p>
  <w:p w14:paraId="3A273433" w14:textId="77777777" w:rsidR="00E83C39" w:rsidRDefault="00E83C39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E83C39" w14:paraId="42DE40BF" w14:textId="77777777">
      <w:tc>
        <w:tcPr>
          <w:tcW w:w="6379" w:type="dxa"/>
        </w:tcPr>
        <w:p w14:paraId="620DA616" w14:textId="297096E8" w:rsidR="00E83C39" w:rsidRDefault="0000000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 w:rsidR="00282B1A">
            <w:rPr>
              <w:rFonts w:ascii="Times New Roman"/>
            </w:rPr>
            <w:t>spot-palm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0A98849" w14:textId="77777777" w:rsidR="00E83C39" w:rsidRDefault="0000000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E83C39" w14:paraId="06EC3E55" w14:textId="77777777">
      <w:tc>
        <w:tcPr>
          <w:tcW w:w="6379" w:type="dxa"/>
        </w:tcPr>
        <w:p w14:paraId="6366AC43" w14:textId="77777777" w:rsidR="00E83C39" w:rsidRDefault="0000000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4EB6E1D" w14:textId="1EC7351D" w:rsidR="00E83C39" w:rsidRDefault="00000000">
          <w:r>
            <w:rPr>
              <w:rFonts w:ascii="Times New Roman"/>
            </w:rPr>
            <w:t xml:space="preserve">  Date:  &lt;</w:t>
          </w:r>
          <w:r w:rsidR="00282B1A">
            <w:rPr>
              <w:rFonts w:ascii="Times New Roman"/>
            </w:rPr>
            <w:t>2</w:t>
          </w:r>
          <w:r>
            <w:rPr>
              <w:rFonts w:ascii="Times New Roman"/>
            </w:rPr>
            <w:t>/</w:t>
          </w:r>
          <w:r w:rsidR="00282B1A">
            <w:rPr>
              <w:rFonts w:ascii="Times New Roman"/>
            </w:rPr>
            <w:t>5</w:t>
          </w:r>
          <w:r>
            <w:rPr>
              <w:rFonts w:ascii="Times New Roman"/>
            </w:rPr>
            <w:t>/</w:t>
          </w:r>
          <w:r w:rsidR="00282B1A">
            <w:rPr>
              <w:rFonts w:ascii="Times New Roman"/>
            </w:rPr>
            <w:t>2023</w:t>
          </w:r>
          <w:r>
            <w:rPr>
              <w:rFonts w:ascii="Times New Roman"/>
            </w:rPr>
            <w:t>&gt;</w:t>
          </w:r>
        </w:p>
      </w:tc>
    </w:tr>
  </w:tbl>
  <w:p w14:paraId="301FF6A8" w14:textId="77777777" w:rsidR="00E83C39" w:rsidRDefault="00E83C3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B7B513"/>
    <w:multiLevelType w:val="singleLevel"/>
    <w:tmpl w:val="8AB7B51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F7A8C07"/>
    <w:multiLevelType w:val="singleLevel"/>
    <w:tmpl w:val="EF7A8C07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F63D56F1"/>
    <w:multiLevelType w:val="singleLevel"/>
    <w:tmpl w:val="F63D56F1"/>
    <w:lvl w:ilvl="0">
      <w:start w:val="1"/>
      <w:numFmt w:val="decimal"/>
      <w:suff w:val="nothing"/>
      <w:lvlText w:val="（%1）"/>
      <w:lvlJc w:val="left"/>
      <w:pPr>
        <w:ind w:left="800" w:firstLine="0"/>
      </w:pPr>
    </w:lvl>
  </w:abstractNum>
  <w:abstractNum w:abstractNumId="3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4" w15:restartNumberingAfterBreak="0">
    <w:nsid w:val="34D91B5D"/>
    <w:multiLevelType w:val="hybridMultilevel"/>
    <w:tmpl w:val="509CD10E"/>
    <w:lvl w:ilvl="0" w:tplc="80B07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5" w15:restartNumberingAfterBreak="0">
    <w:nsid w:val="472F25FA"/>
    <w:multiLevelType w:val="multilevel"/>
    <w:tmpl w:val="472F25FA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6" w15:restartNumberingAfterBreak="0">
    <w:nsid w:val="4E7D5259"/>
    <w:multiLevelType w:val="hybridMultilevel"/>
    <w:tmpl w:val="F1BA0F78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1424258869">
    <w:abstractNumId w:val="3"/>
  </w:num>
  <w:num w:numId="2" w16cid:durableId="1085952143">
    <w:abstractNumId w:val="5"/>
  </w:num>
  <w:num w:numId="3" w16cid:durableId="793131712">
    <w:abstractNumId w:val="0"/>
  </w:num>
  <w:num w:numId="4" w16cid:durableId="350186867">
    <w:abstractNumId w:val="1"/>
  </w:num>
  <w:num w:numId="5" w16cid:durableId="1356730434">
    <w:abstractNumId w:val="2"/>
  </w:num>
  <w:num w:numId="6" w16cid:durableId="1411806317">
    <w:abstractNumId w:val="4"/>
  </w:num>
  <w:num w:numId="7" w16cid:durableId="2118440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MxMWI2NDM3OTc4M2IwM2QyNjgyMzg2MTgyNjU1NzIifQ=="/>
  </w:docVars>
  <w:rsids>
    <w:rsidRoot w:val="000C1E48"/>
    <w:rsid w:val="00032DE4"/>
    <w:rsid w:val="000B0923"/>
    <w:rsid w:val="000C1E48"/>
    <w:rsid w:val="00103422"/>
    <w:rsid w:val="00175500"/>
    <w:rsid w:val="001761BA"/>
    <w:rsid w:val="001D0182"/>
    <w:rsid w:val="00282B1A"/>
    <w:rsid w:val="002B34A5"/>
    <w:rsid w:val="002C7325"/>
    <w:rsid w:val="003A46E4"/>
    <w:rsid w:val="004307BC"/>
    <w:rsid w:val="00441B96"/>
    <w:rsid w:val="0047760A"/>
    <w:rsid w:val="004D595C"/>
    <w:rsid w:val="00575EF6"/>
    <w:rsid w:val="0062754B"/>
    <w:rsid w:val="006766CF"/>
    <w:rsid w:val="0079201D"/>
    <w:rsid w:val="00922377"/>
    <w:rsid w:val="00994872"/>
    <w:rsid w:val="009A3548"/>
    <w:rsid w:val="009C7C87"/>
    <w:rsid w:val="009E2047"/>
    <w:rsid w:val="009E4C22"/>
    <w:rsid w:val="00A066F6"/>
    <w:rsid w:val="00A60327"/>
    <w:rsid w:val="00B329B4"/>
    <w:rsid w:val="00CC3BDD"/>
    <w:rsid w:val="00CE5B23"/>
    <w:rsid w:val="00D5038F"/>
    <w:rsid w:val="00DA6AC4"/>
    <w:rsid w:val="00DB7D75"/>
    <w:rsid w:val="00DD0E0A"/>
    <w:rsid w:val="00E14F4D"/>
    <w:rsid w:val="00E839E7"/>
    <w:rsid w:val="00E83C39"/>
    <w:rsid w:val="00E9056B"/>
    <w:rsid w:val="00F67A73"/>
    <w:rsid w:val="00FA0434"/>
    <w:rsid w:val="00FB1A25"/>
    <w:rsid w:val="46790A77"/>
    <w:rsid w:val="61C05A85"/>
    <w:rsid w:val="69017C35"/>
    <w:rsid w:val="7D05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6D1B2F"/>
  <w15:docId w15:val="{31CDBE21-A847-466A-B5A6-AC03025F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/>
    <w:lsdException w:name="toc 3" w:semiHidden="1"/>
    <w:lsdException w:name="toc 4" w:semiHidden="1"/>
    <w:lsdException w:name="toc 5" w:semiHidden="1" w:qFormat="1"/>
    <w:lsdException w:name="toc 6" w:semiHidden="1"/>
    <w:lsdException w:name="toc 7" w:semiHidden="1" w:qFormat="1"/>
    <w:lsdException w:name="toc 8" w:semiHidden="1"/>
    <w:lsdException w:name="toc 9" w:semiHidden="1"/>
    <w:lsdException w:name="footnote text" w:semiHidden="1"/>
    <w:lsdException w:name="footer" w:qFormat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Followed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link w:val="a6"/>
    <w:qFormat/>
    <w:pPr>
      <w:keepLines/>
      <w:spacing w:after="120"/>
      <w:ind w:left="720"/>
    </w:pPr>
  </w:style>
  <w:style w:type="paragraph" w:styleId="a7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3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paragraph" w:styleId="a8">
    <w:name w:val="footer"/>
    <w:basedOn w:val="a"/>
    <w:qFormat/>
    <w:pPr>
      <w:tabs>
        <w:tab w:val="center" w:pos="4320"/>
        <w:tab w:val="right" w:pos="8640"/>
      </w:tabs>
    </w:pPr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a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c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d">
    <w:name w:val="Strong"/>
    <w:qFormat/>
    <w:rPr>
      <w:b/>
    </w:rPr>
  </w:style>
  <w:style w:type="character" w:styleId="ae">
    <w:name w:val="page number"/>
    <w:basedOn w:val="a0"/>
  </w:style>
  <w:style w:type="character" w:styleId="af">
    <w:name w:val="FollowedHyperlink"/>
    <w:qFormat/>
    <w:rPr>
      <w:color w:val="800080"/>
      <w:u w:val="single"/>
    </w:rPr>
  </w:style>
  <w:style w:type="character" w:styleId="af0">
    <w:name w:val="Hyperlink"/>
    <w:rPr>
      <w:color w:val="0000FF"/>
      <w:u w:val="single"/>
    </w:rPr>
  </w:style>
  <w:style w:type="character" w:styleId="af1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qFormat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a6">
    <w:name w:val="正文文本 字符"/>
    <w:basedOn w:val="a0"/>
    <w:link w:val="a5"/>
    <w:rsid w:val="00DB7D75"/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6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D:\Courses\material\se\本科SE\文档模板\软件架构文档.dot</Template>
  <TotalTime>24</TotalTime>
  <Pages>10</Pages>
  <Words>623</Words>
  <Characters>3552</Characters>
  <Application>Microsoft Office Word</Application>
  <DocSecurity>0</DocSecurity>
  <Lines>29</Lines>
  <Paragraphs>8</Paragraphs>
  <ScaleCrop>false</ScaleCrop>
  <Company>&lt;SJTU&gt;</Company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lastModifiedBy>1419949692@qq.com</cp:lastModifiedBy>
  <cp:revision>5</cp:revision>
  <cp:lastPrinted>2411-12-31T15:59:00Z</cp:lastPrinted>
  <dcterms:created xsi:type="dcterms:W3CDTF">2023-05-16T08:41:00Z</dcterms:created>
  <dcterms:modified xsi:type="dcterms:W3CDTF">2023-05-16T16:37:00Z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2052-11.1.0.14309</vt:lpwstr>
  </property>
  <property fmtid="{D5CDD505-2E9C-101B-9397-08002B2CF9AE}" pid="4" name="ICV">
    <vt:lpwstr>788F5117E1444961A1F8B6BB4182611B_13</vt:lpwstr>
  </property>
</Properties>
</file>